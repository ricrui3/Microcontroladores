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  <w:lang w:val="es-MX"/>
        </w:rPr>
        <w:id w:val="-1026951884"/>
        <w:docPartObj>
          <w:docPartGallery w:val="Cover Pages"/>
          <w:docPartUnique/>
        </w:docPartObj>
      </w:sdtPr>
      <w:sdtEndPr>
        <w:rPr>
          <w:rFonts w:ascii="Calibri Light" w:hAnsi="Calibri Light"/>
          <w:color w:val="000000"/>
        </w:rPr>
      </w:sdtEndPr>
      <w:sdtContent>
        <w:p w:rsidR="00B662BA" w:rsidRPr="008C3CB7" w:rsidRDefault="00B662BA">
          <w:pPr>
            <w:rPr>
              <w:noProof/>
              <w:lang w:val="es-MX"/>
            </w:rPr>
          </w:pPr>
          <w:r w:rsidRPr="008C3CB7">
            <w:rPr>
              <w:rFonts w:ascii="Calibri Light" w:hAnsi="Calibri Light"/>
              <w:noProof/>
              <w:color w:val="000000"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88C7418" wp14:editId="7F4E9428">
                <wp:simplePos x="0" y="0"/>
                <wp:positionH relativeFrom="margin">
                  <wp:posOffset>4271909</wp:posOffset>
                </wp:positionH>
                <wp:positionV relativeFrom="paragraph">
                  <wp:posOffset>225186</wp:posOffset>
                </wp:positionV>
                <wp:extent cx="1592650" cy="1115115"/>
                <wp:effectExtent l="0" t="0" r="7620" b="889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escom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2650" cy="1115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C3CB7">
            <w:rPr>
              <w:noProof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7BB18649" wp14:editId="647999D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353185" cy="145034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TIPO_IPN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3185" cy="145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C3CB7">
            <w:rPr>
              <w:noProof/>
              <w:lang w:val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F0DF7E" wp14:editId="3DBAA6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662BA" w:rsidRPr="00B662BA" w:rsidRDefault="00B662BA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MX"/>
                                    </w:rPr>
                                    <w:t>Ricardo Ruiz Maldonado</w:t>
                                  </w:r>
                                </w:p>
                                <w:p w:rsidR="00B662BA" w:rsidRPr="00B662BA" w:rsidRDefault="00B662BA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MX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Escuela superior de có</w:t>
                                      </w:r>
                                      <w:r w:rsidRPr="00B662BA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mputo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MX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B662BA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Instituto politécnico Nacional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s-MX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662BA" w:rsidRPr="00B662BA" w:rsidRDefault="008C3CB7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s-MX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s-MX"/>
                                        </w:rPr>
                                        <w:t>Prá</w:t>
                                      </w:r>
                                      <w:r w:rsidR="002020F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s-MX"/>
                                        </w:rPr>
                                        <w:t xml:space="preserve">ctica </w:t>
                                      </w:r>
                                      <w:r w:rsidR="00E6253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s-MX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7406D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B662BA" w:rsidRPr="00B662BA" w:rsidRDefault="002020F9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17406D" w:themeColor="text2"/>
                                          <w:sz w:val="36"/>
                                          <w:szCs w:val="36"/>
                                          <w:lang w:val="es-MX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7406D" w:themeColor="text2"/>
                                          <w:sz w:val="36"/>
                                          <w:szCs w:val="36"/>
                                        </w:rPr>
                                        <w:t>Contador binario con retardo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F0DF7E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f6fc6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009dd9 [3205]" stroked="f" strokeweight="1pt">
                      <v:textbox inset="36pt,14.4pt,36pt,36pt">
                        <w:txbxContent>
                          <w:p w:rsidR="00B662BA" w:rsidRPr="00B662BA" w:rsidRDefault="00B662BA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>Ricardo Ruiz Maldonado</w:t>
                            </w:r>
                          </w:p>
                          <w:p w:rsidR="00B662BA" w:rsidRPr="00B662BA" w:rsidRDefault="00B662BA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MX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Escuela superior de có</w:t>
                                </w:r>
                                <w:r w:rsidRPr="00B662BA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mputo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MX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B662BA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Instituto politécnico Nacional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s-MX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662BA" w:rsidRPr="00B662BA" w:rsidRDefault="008C3CB7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MX"/>
                                  </w:rPr>
                                  <w:t>Prá</w:t>
                                </w:r>
                                <w:r w:rsidR="002020F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MX"/>
                                  </w:rPr>
                                  <w:t xml:space="preserve">ctica </w:t>
                                </w:r>
                                <w:r w:rsidR="00E6253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MX"/>
                                  </w:rPr>
                                  <w:t>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7406D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662BA" w:rsidRPr="00B662BA" w:rsidRDefault="002020F9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17406D" w:themeColor="text2"/>
                                    <w:sz w:val="36"/>
                                    <w:szCs w:val="36"/>
                                    <w:lang w:val="es-MX"/>
                                  </w:rPr>
                                </w:pPr>
                                <w:r>
                                  <w:rPr>
                                    <w:caps/>
                                    <w:color w:val="17406D" w:themeColor="text2"/>
                                    <w:sz w:val="36"/>
                                    <w:szCs w:val="36"/>
                                  </w:rPr>
                                  <w:t>Contador binario con retardo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662BA" w:rsidRPr="008C3CB7" w:rsidRDefault="008C3CB7">
          <w:pPr>
            <w:rPr>
              <w:rFonts w:ascii="Calibri Light" w:eastAsiaTheme="majorEastAsia" w:hAnsi="Calibri Light" w:cstheme="majorBidi"/>
              <w:noProof/>
              <w:color w:val="000000"/>
              <w:sz w:val="56"/>
              <w:szCs w:val="56"/>
              <w:lang w:val="es-MX"/>
            </w:rPr>
          </w:pPr>
          <w:r w:rsidRPr="008C3CB7">
            <w:rPr>
              <w:rFonts w:ascii="Calibri Light" w:hAnsi="Calibri Light"/>
              <w:noProof/>
              <w:color w:val="000000"/>
              <w:lang w:val="es-MX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column">
                      <wp:posOffset>23495</wp:posOffset>
                    </wp:positionH>
                    <wp:positionV relativeFrom="paragraph">
                      <wp:posOffset>3775075</wp:posOffset>
                    </wp:positionV>
                    <wp:extent cx="4631055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3105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3CB7" w:rsidRPr="008C3CB7" w:rsidRDefault="008C3CB7">
                                <w:pPr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 w:rsidRPr="008C3CB7">
                                  <w:rPr>
                                    <w:b/>
                                    <w:sz w:val="40"/>
                                    <w:szCs w:val="40"/>
                                    <w:lang w:val="es-MX"/>
                                  </w:rPr>
                                  <w:t>Profesor:</w:t>
                                </w:r>
                                <w:r w:rsidRPr="008C3CB7"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  <w:t xml:space="preserve"> </w:t>
                                </w:r>
                                <w:r w:rsidRPr="008C3CB7"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  <w:tab/>
                                </w:r>
                                <w:r w:rsidRPr="008C3CB7"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  <w:t xml:space="preserve">Paz </w:t>
                                </w:r>
                                <w:r w:rsidRPr="008C3CB7"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  <w:t>Rodríguez</w:t>
                                </w:r>
                                <w:r w:rsidRPr="008C3CB7"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  <w:t xml:space="preserve"> Héctor Manuel</w:t>
                                </w:r>
                              </w:p>
                              <w:p w:rsidR="008C3CB7" w:rsidRPr="008C3CB7" w:rsidRDefault="008C3CB7" w:rsidP="008C3CB7">
                                <w:pPr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</w:pPr>
                                <w:r w:rsidRPr="008C3CB7">
                                  <w:rPr>
                                    <w:b/>
                                    <w:sz w:val="40"/>
                                    <w:szCs w:val="40"/>
                                    <w:lang w:val="es-MX"/>
                                  </w:rPr>
                                  <w:t>Grupo:</w:t>
                                </w:r>
                                <w:r w:rsidRPr="008C3CB7"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  <w:t xml:space="preserve">    </w:t>
                                </w:r>
                                <w:r w:rsidRPr="008C3CB7">
                                  <w:rPr>
                                    <w:sz w:val="40"/>
                                    <w:szCs w:val="40"/>
                                    <w:lang w:val="es-MX"/>
                                  </w:rPr>
                                  <w:tab/>
                                  <w:t>3CV3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uadro de texto 2" o:spid="_x0000_s1030" type="#_x0000_t202" style="position:absolute;margin-left:1.85pt;margin-top:297.25pt;width:364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" filled="f" stroked="f">
                    <v:textbox style="mso-fit-shape-to-text:t">
                      <w:txbxContent>
                        <w:p w:rsidR="008C3CB7" w:rsidRPr="008C3CB7" w:rsidRDefault="008C3CB7">
                          <w:pPr>
                            <w:rPr>
                              <w:sz w:val="40"/>
                              <w:szCs w:val="40"/>
                              <w:lang w:val="es-MX"/>
                            </w:rPr>
                          </w:pPr>
                          <w:r w:rsidRPr="008C3CB7">
                            <w:rPr>
                              <w:b/>
                              <w:sz w:val="40"/>
                              <w:szCs w:val="40"/>
                              <w:lang w:val="es-MX"/>
                            </w:rPr>
                            <w:t>Profesor:</w:t>
                          </w:r>
                          <w:r w:rsidRPr="008C3CB7">
                            <w:rPr>
                              <w:sz w:val="40"/>
                              <w:szCs w:val="40"/>
                              <w:lang w:val="es-MX"/>
                            </w:rPr>
                            <w:t xml:space="preserve"> </w:t>
                          </w:r>
                          <w:r w:rsidRPr="008C3CB7">
                            <w:rPr>
                              <w:sz w:val="40"/>
                              <w:szCs w:val="40"/>
                              <w:lang w:val="es-MX"/>
                            </w:rPr>
                            <w:tab/>
                          </w:r>
                          <w:r w:rsidRPr="008C3CB7">
                            <w:rPr>
                              <w:sz w:val="40"/>
                              <w:szCs w:val="40"/>
                              <w:lang w:val="es-MX"/>
                            </w:rPr>
                            <w:t xml:space="preserve">Paz </w:t>
                          </w:r>
                          <w:r w:rsidRPr="008C3CB7">
                            <w:rPr>
                              <w:sz w:val="40"/>
                              <w:szCs w:val="40"/>
                              <w:lang w:val="es-MX"/>
                            </w:rPr>
                            <w:t>Rodríguez</w:t>
                          </w:r>
                          <w:r w:rsidRPr="008C3CB7">
                            <w:rPr>
                              <w:sz w:val="40"/>
                              <w:szCs w:val="40"/>
                              <w:lang w:val="es-MX"/>
                            </w:rPr>
                            <w:t xml:space="preserve"> Héctor Manuel</w:t>
                          </w:r>
                        </w:p>
                        <w:p w:rsidR="008C3CB7" w:rsidRPr="008C3CB7" w:rsidRDefault="008C3CB7" w:rsidP="008C3CB7">
                          <w:pPr>
                            <w:rPr>
                              <w:sz w:val="40"/>
                              <w:szCs w:val="40"/>
                              <w:lang w:val="es-MX"/>
                            </w:rPr>
                          </w:pPr>
                          <w:r w:rsidRPr="008C3CB7">
                            <w:rPr>
                              <w:b/>
                              <w:sz w:val="40"/>
                              <w:szCs w:val="40"/>
                              <w:lang w:val="es-MX"/>
                            </w:rPr>
                            <w:t>Grupo:</w:t>
                          </w:r>
                          <w:r w:rsidRPr="008C3CB7">
                            <w:rPr>
                              <w:sz w:val="40"/>
                              <w:szCs w:val="40"/>
                              <w:lang w:val="es-MX"/>
                            </w:rPr>
                            <w:t xml:space="preserve">    </w:t>
                          </w:r>
                          <w:r w:rsidRPr="008C3CB7">
                            <w:rPr>
                              <w:sz w:val="40"/>
                              <w:szCs w:val="40"/>
                              <w:lang w:val="es-MX"/>
                            </w:rPr>
                            <w:tab/>
                            <w:t>3CV3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662BA" w:rsidRPr="008C3CB7">
            <w:rPr>
              <w:noProof/>
              <w:lang w:val="es-MX" w:eastAsia="es-MX"/>
            </w:rPr>
            <w:drawing>
              <wp:anchor distT="0" distB="0" distL="114300" distR="114300" simplePos="0" relativeHeight="251658239" behindDoc="1" locked="0" layoutInCell="1" allowOverlap="1" wp14:anchorId="75157E49" wp14:editId="549AAD0E">
                <wp:simplePos x="0" y="0"/>
                <wp:positionH relativeFrom="column">
                  <wp:posOffset>522514</wp:posOffset>
                </wp:positionH>
                <wp:positionV relativeFrom="paragraph">
                  <wp:posOffset>759279</wp:posOffset>
                </wp:positionV>
                <wp:extent cx="4951730" cy="5711825"/>
                <wp:effectExtent l="0" t="0" r="1270" b="3175"/>
                <wp:wrapNone/>
                <wp:docPr id="3" name="Imagen 3" descr="http://www.chrislatortuga.com/wp-content/uploads/2015/10/vinilo-decorativo-arbol-circuitos-4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chrislatortuga.com/wp-content/uploads/2015/10/vinilo-decorativo-arbol-circuitos-4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1730" cy="571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662BA" w:rsidRPr="008C3CB7">
            <w:rPr>
              <w:rFonts w:ascii="Calibri Light" w:hAnsi="Calibri Light"/>
              <w:noProof/>
              <w:color w:val="000000"/>
              <w:lang w:val="es-MX"/>
            </w:rPr>
            <w:br w:type="page"/>
          </w:r>
        </w:p>
      </w:sdtContent>
    </w:sdt>
    <w:p w:rsidR="003C69EC" w:rsidRPr="008C3CB7" w:rsidRDefault="003909EB">
      <w:pPr>
        <w:pStyle w:val="Ttulo"/>
        <w:rPr>
          <w:noProof/>
          <w:lang w:val="es-MX"/>
        </w:rPr>
      </w:pPr>
      <w:r>
        <w:rPr>
          <w:rFonts w:ascii="Calibri Light" w:hAnsi="Calibri Light"/>
          <w:noProof/>
          <w:color w:val="000000"/>
          <w:lang w:val="es-MX"/>
        </w:rPr>
        <w:lastRenderedPageBreak/>
        <w:t>Marco Teórico</w:t>
      </w:r>
    </w:p>
    <w:p w:rsidR="003C69EC" w:rsidRPr="008C3CB7" w:rsidRDefault="00E62536">
      <w:pPr>
        <w:pStyle w:val="Ttulo1"/>
        <w:rPr>
          <w:noProof/>
          <w:lang w:val="es-MX"/>
        </w:rPr>
      </w:pPr>
      <w:r>
        <w:rPr>
          <w:rFonts w:ascii="Calibri Light" w:hAnsi="Calibri Light"/>
          <w:noProof/>
          <w:color w:val="000000"/>
          <w:lang w:val="es-MX"/>
        </w:rPr>
        <w:t>Simulando temporizadores</w:t>
      </w:r>
    </w:p>
    <w:p w:rsidR="003909EB" w:rsidRDefault="00E62536" w:rsidP="00E62536">
      <w:pPr>
        <w:rPr>
          <w:noProof/>
          <w:lang w:val="es-MX"/>
        </w:rPr>
      </w:pPr>
      <w:r>
        <w:rPr>
          <w:lang w:val="es-MX"/>
        </w:rPr>
        <w:t xml:space="preserve">La tarjeta Pazuino cuenta con un cristal que permite oscilar al Atmega8535 a 12 </w:t>
      </w:r>
      <w:proofErr w:type="spellStart"/>
      <w:r>
        <w:rPr>
          <w:lang w:val="es-MX"/>
        </w:rPr>
        <w:t>Mhz</w:t>
      </w:r>
      <w:proofErr w:type="spellEnd"/>
      <w:r>
        <w:rPr>
          <w:lang w:val="es-MX"/>
        </w:rPr>
        <w:t>, si bien es cierto que la tarjeta cuenta con sus propios temporizadores, una forma de simular los mismos es realizando “</w:t>
      </w:r>
      <w:proofErr w:type="gramStart"/>
      <w:r>
        <w:rPr>
          <w:lang w:val="es-MX"/>
        </w:rPr>
        <w:t>instrucciones fantasma</w:t>
      </w:r>
      <w:proofErr w:type="gramEnd"/>
      <w:r>
        <w:rPr>
          <w:lang w:val="es-MX"/>
        </w:rPr>
        <w:t>”, ahora bien, tendríamos dos opciones, escribir línea por línea “n” cantidad de operaciones, o realizar el homologo a los ciclos “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>” en ensamblador. Esto nos permitirá realizar muchas operaciones sin escribir tanto código.</w:t>
      </w:r>
    </w:p>
    <w:p w:rsidR="009E6F9D" w:rsidRDefault="009E6F9D" w:rsidP="009E6F9D">
      <w:pPr>
        <w:pStyle w:val="Ttulo1"/>
        <w:rPr>
          <w:lang w:val="es-MX"/>
        </w:rPr>
      </w:pPr>
      <w:r>
        <w:rPr>
          <w:lang w:val="es-MX"/>
        </w:rPr>
        <w:t>Material</w:t>
      </w:r>
    </w:p>
    <w:p w:rsidR="009E6F9D" w:rsidRDefault="009E6F9D" w:rsidP="009E6F9D">
      <w:pPr>
        <w:rPr>
          <w:lang w:val="es-MX"/>
        </w:rPr>
      </w:pPr>
    </w:p>
    <w:p w:rsidR="009E6F9D" w:rsidRPr="009E6F9D" w:rsidRDefault="009E6F9D" w:rsidP="009E6F9D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Pazuino</w:t>
      </w:r>
    </w:p>
    <w:p w:rsidR="003909EB" w:rsidRDefault="009E6F9D" w:rsidP="009E6F9D">
      <w:pPr>
        <w:pStyle w:val="Ttulo1"/>
        <w:rPr>
          <w:lang w:val="es-MX"/>
        </w:rPr>
      </w:pPr>
      <w:r>
        <w:rPr>
          <w:lang w:val="es-MX"/>
        </w:rPr>
        <w:t>Desarrollo y Funcionamiento</w:t>
      </w:r>
    </w:p>
    <w:p w:rsidR="009E6F9D" w:rsidRDefault="009E6F9D" w:rsidP="009E6F9D">
      <w:pPr>
        <w:rPr>
          <w:lang w:val="es-MX"/>
        </w:rPr>
      </w:pPr>
      <w:r>
        <w:rPr>
          <w:lang w:val="es-MX"/>
        </w:rPr>
        <w:t>Para el desarrollo de esta práctica se hizo uso del Puerto B del microcontrolador</w:t>
      </w:r>
      <w:r w:rsidR="00E62536">
        <w:rPr>
          <w:lang w:val="es-MX"/>
        </w:rPr>
        <w:t xml:space="preserve"> y de</w:t>
      </w:r>
      <w:r>
        <w:rPr>
          <w:lang w:val="es-MX"/>
        </w:rPr>
        <w:t xml:space="preserve"> </w:t>
      </w:r>
      <w:r w:rsidR="00E62536">
        <w:rPr>
          <w:lang w:val="es-MX"/>
        </w:rPr>
        <w:t>los r</w:t>
      </w:r>
      <w:r>
        <w:rPr>
          <w:lang w:val="es-MX"/>
        </w:rPr>
        <w:t>egistro</w:t>
      </w:r>
      <w:r w:rsidR="00E62536">
        <w:rPr>
          <w:lang w:val="es-MX"/>
        </w:rPr>
        <w:t>s</w:t>
      </w:r>
      <w:r>
        <w:rPr>
          <w:lang w:val="es-MX"/>
        </w:rPr>
        <w:t xml:space="preserve"> R16,</w:t>
      </w:r>
      <w:r w:rsidR="00E62536">
        <w:rPr>
          <w:lang w:val="es-MX"/>
        </w:rPr>
        <w:t xml:space="preserve"> R20, R21 y R22.</w:t>
      </w:r>
      <w:r>
        <w:rPr>
          <w:lang w:val="es-MX"/>
        </w:rPr>
        <w:t xml:space="preserve"> El registro</w:t>
      </w:r>
      <w:r w:rsidR="00696969">
        <w:rPr>
          <w:lang w:val="es-MX"/>
        </w:rPr>
        <w:t xml:space="preserve"> R16</w:t>
      </w:r>
      <w:r>
        <w:rPr>
          <w:lang w:val="es-MX"/>
        </w:rPr>
        <w:t xml:space="preserve"> se usa para poner los </w:t>
      </w:r>
      <w:proofErr w:type="spellStart"/>
      <w:r>
        <w:rPr>
          <w:lang w:val="es-MX"/>
        </w:rPr>
        <w:t>pines</w:t>
      </w:r>
      <w:proofErr w:type="spellEnd"/>
      <w:r w:rsidR="00696969">
        <w:rPr>
          <w:lang w:val="es-MX"/>
        </w:rPr>
        <w:t xml:space="preserve"> del puerto B como salida,</w:t>
      </w:r>
      <w:r>
        <w:rPr>
          <w:lang w:val="es-MX"/>
        </w:rPr>
        <w:t xml:space="preserve"> </w:t>
      </w:r>
      <w:r w:rsidR="00696969">
        <w:rPr>
          <w:lang w:val="es-MX"/>
        </w:rPr>
        <w:t xml:space="preserve">en esta </w:t>
      </w:r>
      <w:r w:rsidR="002020F9">
        <w:rPr>
          <w:lang w:val="es-MX"/>
        </w:rPr>
        <w:t xml:space="preserve">práctica se </w:t>
      </w:r>
      <w:proofErr w:type="spellStart"/>
      <w:r w:rsidR="002020F9">
        <w:rPr>
          <w:lang w:val="es-MX"/>
        </w:rPr>
        <w:t>genero</w:t>
      </w:r>
      <w:proofErr w:type="spellEnd"/>
      <w:r w:rsidR="002020F9">
        <w:rPr>
          <w:lang w:val="es-MX"/>
        </w:rPr>
        <w:t xml:space="preserve"> 1 subrutina para realizar un pequeño retraso entre el incremente y mostrado de un numero en los leds y el siguiente.</w:t>
      </w:r>
    </w:p>
    <w:p w:rsidR="009E6F9D" w:rsidRDefault="009E6F9D" w:rsidP="009E6F9D">
      <w:pPr>
        <w:pStyle w:val="Ttulo1"/>
        <w:rPr>
          <w:lang w:val="es-MX"/>
        </w:rPr>
      </w:pPr>
      <w:r>
        <w:rPr>
          <w:lang w:val="es-MX"/>
        </w:rPr>
        <w:lastRenderedPageBreak/>
        <w:t>Código</w:t>
      </w:r>
    </w:p>
    <w:p w:rsidR="009E6F9D" w:rsidRDefault="009E6F9D" w:rsidP="009E6F9D">
      <w:pPr>
        <w:rPr>
          <w:lang w:val="es-MX"/>
        </w:rPr>
      </w:pPr>
    </w:p>
    <w:p w:rsidR="009E6F9D" w:rsidRDefault="002020F9" w:rsidP="009E6F9D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4582164" cy="2934109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igo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F9D" w:rsidRDefault="009E6F9D" w:rsidP="009E6F9D">
      <w:pPr>
        <w:pStyle w:val="Ttulo1"/>
        <w:rPr>
          <w:lang w:val="es-MX"/>
        </w:rPr>
      </w:pPr>
      <w:r>
        <w:rPr>
          <w:lang w:val="es-MX"/>
        </w:rPr>
        <w:t>Conclusiones</w:t>
      </w:r>
    </w:p>
    <w:p w:rsidR="009E6F9D" w:rsidRPr="009E6F9D" w:rsidRDefault="002020F9" w:rsidP="009E6F9D">
      <w:pPr>
        <w:rPr>
          <w:lang w:val="es-MX"/>
        </w:rPr>
      </w:pPr>
      <w:r>
        <w:rPr>
          <w:lang w:val="es-MX"/>
        </w:rPr>
        <w:t>El conocimiento adquirido al momento de realizar el semáforo fue de gran utilidad al momento de realizar esta práctica</w:t>
      </w:r>
      <w:bookmarkStart w:id="0" w:name="_GoBack"/>
      <w:bookmarkEnd w:id="0"/>
      <w:r>
        <w:rPr>
          <w:lang w:val="es-MX"/>
        </w:rPr>
        <w:t xml:space="preserve">, creo que fue mucho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sencilla de realizar pues solo se </w:t>
      </w:r>
      <w:proofErr w:type="spellStart"/>
      <w:r>
        <w:rPr>
          <w:lang w:val="es-MX"/>
        </w:rPr>
        <w:t>genero</w:t>
      </w:r>
      <w:proofErr w:type="spellEnd"/>
      <w:r>
        <w:rPr>
          <w:lang w:val="es-MX"/>
        </w:rPr>
        <w:t xml:space="preserve"> una subrutina.</w:t>
      </w:r>
    </w:p>
    <w:sectPr w:rsidR="009E6F9D" w:rsidRPr="009E6F9D" w:rsidSect="00B662BA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592346"/>
    <w:multiLevelType w:val="hybridMultilevel"/>
    <w:tmpl w:val="E12E29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BA"/>
    <w:rsid w:val="000E72EE"/>
    <w:rsid w:val="002020F9"/>
    <w:rsid w:val="003909EB"/>
    <w:rsid w:val="003C69EC"/>
    <w:rsid w:val="004B6710"/>
    <w:rsid w:val="00696969"/>
    <w:rsid w:val="0086225B"/>
    <w:rsid w:val="008C3CB7"/>
    <w:rsid w:val="009E6F9D"/>
    <w:rsid w:val="00B662BA"/>
    <w:rsid w:val="00D12AEB"/>
    <w:rsid w:val="00E62536"/>
    <w:rsid w:val="00F41906"/>
    <w:rsid w:val="00F6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6F95"/>
  <w15:chartTrackingRefBased/>
  <w15:docId w15:val="{44CAF744-A7D7-491F-8688-9959A9FA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66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ik\AppData\Roaming\Microsoft\Template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Instituto politécnico Nacional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7</TotalTime>
  <Pages>3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0.1</vt:lpstr>
    </vt:vector>
  </TitlesOfParts>
  <Company>Escuela superior de cómputo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Contador binario con retardo</dc:subject>
  <dc:creator>Rubik</dc:creator>
  <cp:keywords/>
  <cp:lastModifiedBy>Ricardo Ruiz Maldonado</cp:lastModifiedBy>
  <cp:revision>3</cp:revision>
  <cp:lastPrinted>2016-06-03T19:42:00Z</cp:lastPrinted>
  <dcterms:created xsi:type="dcterms:W3CDTF">2016-06-03T19:35:00Z</dcterms:created>
  <dcterms:modified xsi:type="dcterms:W3CDTF">2016-06-03T19:42:00Z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