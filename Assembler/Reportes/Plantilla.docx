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  <w:lang w:val="es-MX"/>
        </w:rPr>
        <w:id w:val="-1026951884"/>
        <w:docPartObj>
          <w:docPartGallery w:val="Cover Pages"/>
          <w:docPartUnique/>
        </w:docPartObj>
      </w:sdtPr>
      <w:sdtEndPr>
        <w:rPr>
          <w:rFonts w:ascii="Calibri Light" w:hAnsi="Calibri Light"/>
          <w:color w:val="000000"/>
        </w:rPr>
      </w:sdtEndPr>
      <w:sdtContent>
        <w:p w:rsidR="00B662BA" w:rsidRPr="008C3CB7" w:rsidRDefault="00B662BA">
          <w:pPr>
            <w:rPr>
              <w:noProof/>
              <w:lang w:val="es-MX"/>
            </w:rPr>
          </w:pPr>
          <w:r w:rsidRPr="008C3CB7">
            <w:rPr>
              <w:rFonts w:ascii="Calibri Light" w:hAnsi="Calibri Light"/>
              <w:noProof/>
              <w:color w:val="000000"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88C7418" wp14:editId="7F4E9428">
                <wp:simplePos x="0" y="0"/>
                <wp:positionH relativeFrom="margin">
                  <wp:posOffset>4271909</wp:posOffset>
                </wp:positionH>
                <wp:positionV relativeFrom="paragraph">
                  <wp:posOffset>225186</wp:posOffset>
                </wp:positionV>
                <wp:extent cx="1592650" cy="1115115"/>
                <wp:effectExtent l="0" t="0" r="7620" b="889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escom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2650" cy="1115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C3CB7">
            <w:rPr>
              <w:noProof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7BB18649" wp14:editId="647999D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353185" cy="145034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TIPO_IPN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3185" cy="145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C3CB7">
            <w:rPr>
              <w:noProof/>
              <w:lang w:val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F0DF7E" wp14:editId="3DBAA6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662BA" w:rsidRPr="00B662BA" w:rsidRDefault="00B662BA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MX"/>
                                    </w:rPr>
                                    <w:t>Ricardo Ruiz Maldonado</w:t>
                                  </w:r>
                                </w:p>
                                <w:p w:rsidR="00B662BA" w:rsidRPr="00B662BA" w:rsidRDefault="00B662BA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MX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Escuela superior de có</w:t>
                                      </w:r>
                                      <w:r w:rsidRPr="00B662BA"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mputo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MX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B662BA"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Instituto politécnico Nacional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s-MX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662BA" w:rsidRPr="00B662BA" w:rsidRDefault="008C3CB7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s-MX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s-MX"/>
                                        </w:rPr>
                                        <w:t>Prá</w:t>
                                      </w:r>
                                      <w:r w:rsidRPr="008C3CB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s-MX"/>
                                        </w:rPr>
                                        <w:t>ctica 0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7406D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B662BA" w:rsidRPr="00B662BA" w:rsidRDefault="008C3CB7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17406D" w:themeColor="text2"/>
                                          <w:sz w:val="36"/>
                                          <w:szCs w:val="36"/>
                                          <w:lang w:val="es-MX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7406D" w:themeColor="text2"/>
                                          <w:sz w:val="36"/>
                                          <w:szCs w:val="36"/>
                                        </w:rPr>
                                        <w:t>Contador sin retardo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F0DF7E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f6fc6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009dd9 [3205]" stroked="f" strokeweight="1pt">
                      <v:textbox inset="36pt,14.4pt,36pt,36pt">
                        <w:txbxContent>
                          <w:p w:rsidR="00B662BA" w:rsidRPr="00B662BA" w:rsidRDefault="00B662BA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>Ricardo Ruiz Maldonado</w:t>
                            </w:r>
                          </w:p>
                          <w:p w:rsidR="00B662BA" w:rsidRPr="00B662BA" w:rsidRDefault="00B662BA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MX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Escuela superior de có</w:t>
                                </w:r>
                                <w:r w:rsidRPr="00B662BA"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mputo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MX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B662BA"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Instituto politécnico Nacional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s-MX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662BA" w:rsidRPr="00B662BA" w:rsidRDefault="008C3CB7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MX"/>
                                  </w:rPr>
                                  <w:t>Prá</w:t>
                                </w:r>
                                <w:r w:rsidRPr="008C3CB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MX"/>
                                  </w:rPr>
                                  <w:t>ctica 0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7406D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662BA" w:rsidRPr="00B662BA" w:rsidRDefault="008C3CB7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17406D" w:themeColor="text2"/>
                                    <w:sz w:val="36"/>
                                    <w:szCs w:val="36"/>
                                    <w:lang w:val="es-MX"/>
                                  </w:rPr>
                                </w:pPr>
                                <w:r>
                                  <w:rPr>
                                    <w:caps/>
                                    <w:color w:val="17406D" w:themeColor="text2"/>
                                    <w:sz w:val="36"/>
                                    <w:szCs w:val="36"/>
                                  </w:rPr>
                                  <w:t>Contador sin retardo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662BA" w:rsidRPr="008C3CB7" w:rsidRDefault="008C3CB7">
          <w:pPr>
            <w:rPr>
              <w:rFonts w:ascii="Calibri Light" w:eastAsiaTheme="majorEastAsia" w:hAnsi="Calibri Light" w:cstheme="majorBidi"/>
              <w:noProof/>
              <w:color w:val="000000"/>
              <w:sz w:val="56"/>
              <w:szCs w:val="56"/>
              <w:lang w:val="es-MX"/>
            </w:rPr>
          </w:pPr>
          <w:r w:rsidRPr="008C3CB7">
            <w:rPr>
              <w:rFonts w:ascii="Calibri Light" w:hAnsi="Calibri Light"/>
              <w:noProof/>
              <w:color w:val="000000"/>
              <w:lang w:val="es-MX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column">
                      <wp:posOffset>23495</wp:posOffset>
                    </wp:positionH>
                    <wp:positionV relativeFrom="paragraph">
                      <wp:posOffset>3775075</wp:posOffset>
                    </wp:positionV>
                    <wp:extent cx="4631055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3105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3CB7" w:rsidRPr="008C3CB7" w:rsidRDefault="008C3CB7">
                                <w:pPr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 w:rsidRPr="008C3CB7">
                                  <w:rPr>
                                    <w:b/>
                                    <w:sz w:val="40"/>
                                    <w:szCs w:val="40"/>
                                    <w:lang w:val="es-MX"/>
                                  </w:rPr>
                                  <w:t>Profesor:</w:t>
                                </w:r>
                                <w:r w:rsidRPr="008C3CB7"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  <w:t xml:space="preserve"> </w:t>
                                </w:r>
                                <w:r w:rsidRPr="008C3CB7"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  <w:tab/>
                                </w:r>
                                <w:r w:rsidRPr="008C3CB7"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  <w:t xml:space="preserve">Paz </w:t>
                                </w:r>
                                <w:r w:rsidRPr="008C3CB7"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  <w:t>Rodríguez</w:t>
                                </w:r>
                                <w:r w:rsidRPr="008C3CB7"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  <w:t xml:space="preserve"> Héctor Manuel</w:t>
                                </w:r>
                              </w:p>
                              <w:p w:rsidR="008C3CB7" w:rsidRPr="008C3CB7" w:rsidRDefault="008C3CB7" w:rsidP="008C3CB7">
                                <w:pPr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 w:rsidRPr="008C3CB7">
                                  <w:rPr>
                                    <w:b/>
                                    <w:sz w:val="40"/>
                                    <w:szCs w:val="40"/>
                                    <w:lang w:val="es-MX"/>
                                  </w:rPr>
                                  <w:t>Grupo:</w:t>
                                </w:r>
                                <w:r w:rsidRPr="008C3CB7"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  <w:t xml:space="preserve">    </w:t>
                                </w:r>
                                <w:r w:rsidRPr="008C3CB7"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  <w:tab/>
                                  <w:t>3CV3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uadro de texto 2" o:spid="_x0000_s1030" type="#_x0000_t202" style="position:absolute;margin-left:1.85pt;margin-top:297.25pt;width:364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" filled="f" stroked="f">
                    <v:textbox style="mso-fit-shape-to-text:t">
                      <w:txbxContent>
                        <w:p w:rsidR="008C3CB7" w:rsidRPr="008C3CB7" w:rsidRDefault="008C3CB7">
                          <w:pPr>
                            <w:rPr>
                              <w:sz w:val="40"/>
                              <w:szCs w:val="40"/>
                              <w:lang w:val="es-MX"/>
                            </w:rPr>
                          </w:pPr>
                          <w:r w:rsidRPr="008C3CB7">
                            <w:rPr>
                              <w:b/>
                              <w:sz w:val="40"/>
                              <w:szCs w:val="40"/>
                              <w:lang w:val="es-MX"/>
                            </w:rPr>
                            <w:t>Profesor:</w:t>
                          </w:r>
                          <w:r w:rsidRPr="008C3CB7">
                            <w:rPr>
                              <w:sz w:val="40"/>
                              <w:szCs w:val="40"/>
                              <w:lang w:val="es-MX"/>
                            </w:rPr>
                            <w:t xml:space="preserve"> </w:t>
                          </w:r>
                          <w:r w:rsidRPr="008C3CB7">
                            <w:rPr>
                              <w:sz w:val="40"/>
                              <w:szCs w:val="40"/>
                              <w:lang w:val="es-MX"/>
                            </w:rPr>
                            <w:tab/>
                          </w:r>
                          <w:r w:rsidRPr="008C3CB7">
                            <w:rPr>
                              <w:sz w:val="40"/>
                              <w:szCs w:val="40"/>
                              <w:lang w:val="es-MX"/>
                            </w:rPr>
                            <w:t xml:space="preserve">Paz </w:t>
                          </w:r>
                          <w:r w:rsidRPr="008C3CB7">
                            <w:rPr>
                              <w:sz w:val="40"/>
                              <w:szCs w:val="40"/>
                              <w:lang w:val="es-MX"/>
                            </w:rPr>
                            <w:t>Rodríguez</w:t>
                          </w:r>
                          <w:r w:rsidRPr="008C3CB7">
                            <w:rPr>
                              <w:sz w:val="40"/>
                              <w:szCs w:val="40"/>
                              <w:lang w:val="es-MX"/>
                            </w:rPr>
                            <w:t xml:space="preserve"> Héctor Manuel</w:t>
                          </w:r>
                        </w:p>
                        <w:p w:rsidR="008C3CB7" w:rsidRPr="008C3CB7" w:rsidRDefault="008C3CB7" w:rsidP="008C3CB7">
                          <w:pPr>
                            <w:rPr>
                              <w:sz w:val="40"/>
                              <w:szCs w:val="40"/>
                              <w:lang w:val="es-MX"/>
                            </w:rPr>
                          </w:pPr>
                          <w:r w:rsidRPr="008C3CB7">
                            <w:rPr>
                              <w:b/>
                              <w:sz w:val="40"/>
                              <w:szCs w:val="40"/>
                              <w:lang w:val="es-MX"/>
                            </w:rPr>
                            <w:t>Grupo:</w:t>
                          </w:r>
                          <w:r w:rsidRPr="008C3CB7">
                            <w:rPr>
                              <w:sz w:val="40"/>
                              <w:szCs w:val="40"/>
                              <w:lang w:val="es-MX"/>
                            </w:rPr>
                            <w:t xml:space="preserve">    </w:t>
                          </w:r>
                          <w:r w:rsidRPr="008C3CB7">
                            <w:rPr>
                              <w:sz w:val="40"/>
                              <w:szCs w:val="40"/>
                              <w:lang w:val="es-MX"/>
                            </w:rPr>
                            <w:tab/>
                            <w:t>3CV3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662BA" w:rsidRPr="008C3CB7">
            <w:rPr>
              <w:noProof/>
              <w:lang w:val="es-MX" w:eastAsia="es-MX"/>
            </w:rPr>
            <w:drawing>
              <wp:anchor distT="0" distB="0" distL="114300" distR="114300" simplePos="0" relativeHeight="251658239" behindDoc="1" locked="0" layoutInCell="1" allowOverlap="1" wp14:anchorId="75157E49" wp14:editId="549AAD0E">
                <wp:simplePos x="0" y="0"/>
                <wp:positionH relativeFrom="column">
                  <wp:posOffset>522514</wp:posOffset>
                </wp:positionH>
                <wp:positionV relativeFrom="paragraph">
                  <wp:posOffset>759279</wp:posOffset>
                </wp:positionV>
                <wp:extent cx="4951730" cy="5711825"/>
                <wp:effectExtent l="0" t="0" r="1270" b="3175"/>
                <wp:wrapNone/>
                <wp:docPr id="3" name="Imagen 3" descr="http://www.chrislatortuga.com/wp-content/uploads/2015/10/vinilo-decorativo-arbol-circuitos-4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chrislatortuga.com/wp-content/uploads/2015/10/vinilo-decorativo-arbol-circuitos-4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1730" cy="571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662BA" w:rsidRPr="008C3CB7">
            <w:rPr>
              <w:rFonts w:ascii="Calibri Light" w:hAnsi="Calibri Light"/>
              <w:noProof/>
              <w:color w:val="000000"/>
              <w:lang w:val="es-MX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3C69EC" w:rsidRPr="008C3CB7" w:rsidRDefault="000E72EE">
      <w:pPr>
        <w:pStyle w:val="Ttulo"/>
        <w:rPr>
          <w:noProof/>
          <w:lang w:val="es-MX"/>
        </w:rPr>
      </w:pPr>
      <w:r w:rsidRPr="008C3CB7">
        <w:rPr>
          <w:rFonts w:ascii="Calibri Light" w:hAnsi="Calibri Light"/>
          <w:noProof/>
          <w:color w:val="000000"/>
          <w:lang w:val="es-MX"/>
        </w:rPr>
        <w:lastRenderedPageBreak/>
        <w:t>Título</w:t>
      </w:r>
    </w:p>
    <w:p w:rsidR="003C69EC" w:rsidRPr="008C3CB7" w:rsidRDefault="000E72EE">
      <w:pPr>
        <w:pStyle w:val="Ttulo1"/>
        <w:rPr>
          <w:noProof/>
          <w:lang w:val="es-MX"/>
        </w:rPr>
      </w:pPr>
      <w:r w:rsidRPr="008C3CB7">
        <w:rPr>
          <w:rFonts w:ascii="Calibri Light" w:hAnsi="Calibri Light"/>
          <w:noProof/>
          <w:color w:val="000000"/>
          <w:lang w:val="es-MX"/>
        </w:rPr>
        <w:t>Encabezado</w:t>
      </w:r>
    </w:p>
    <w:p w:rsidR="003C69EC" w:rsidRPr="008C3CB7" w:rsidRDefault="000E72EE">
      <w:pPr>
        <w:rPr>
          <w:noProof/>
          <w:lang w:val="es-MX"/>
        </w:rPr>
      </w:pPr>
      <w:r w:rsidRPr="008C3CB7">
        <w:rPr>
          <w:rFonts w:ascii="Calibri" w:hAnsi="Calibri"/>
          <w:noProof/>
          <w:lang w:val="es-MX"/>
        </w:rPr>
        <w:t>Para poder aprovechar el diseño de esta plantilla, use la galería de estilos de la pestaña Inicio. Puede dar formato a los encabezados mediante los estilos de encabezado o resaltar texto importante con otros estilos, como Énfasis o Cita destacada. Estos estilos ya vienen preparados para ofrecer el mejor aspecto juntos y para ayudarle a comunicar sus ideas.</w:t>
      </w:r>
    </w:p>
    <w:p w:rsidR="003C69EC" w:rsidRPr="008C3CB7" w:rsidRDefault="000E72EE">
      <w:pPr>
        <w:rPr>
          <w:noProof/>
          <w:lang w:val="es-MX"/>
        </w:rPr>
      </w:pPr>
      <w:r w:rsidRPr="008C3CB7">
        <w:rPr>
          <w:rFonts w:ascii="Calibri" w:hAnsi="Calibri"/>
          <w:noProof/>
          <w:lang w:val="es-MX"/>
        </w:rPr>
        <w:t>Continúe para probarlo.</w:t>
      </w:r>
    </w:p>
    <w:sectPr w:rsidR="003C69EC" w:rsidRPr="008C3CB7" w:rsidSect="00B662BA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BA"/>
    <w:rsid w:val="000E72EE"/>
    <w:rsid w:val="003C69EC"/>
    <w:rsid w:val="008C3CB7"/>
    <w:rsid w:val="00B662BA"/>
    <w:rsid w:val="00F6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6F95"/>
  <w15:chartTrackingRefBased/>
  <w15:docId w15:val="{44CAF744-A7D7-491F-8688-9959A9FA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66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ik\AppData\Roaming\Microsoft\Template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Instituto politécnico Nacional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11</TotalTime>
  <Pages>2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Escuela superior de cómputo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0</dc:title>
  <dc:subject>Contador sin retardo</dc:subject>
  <dc:creator>Rubik</dc:creator>
  <cp:keywords/>
  <cp:lastModifiedBy>Ricardo Ruiz Maldonado</cp:lastModifiedBy>
  <cp:revision>2</cp:revision>
  <dcterms:created xsi:type="dcterms:W3CDTF">2016-06-03T18:48:00Z</dcterms:created>
  <dcterms:modified xsi:type="dcterms:W3CDTF">2016-06-03T18:59:00Z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